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66" w:rsidRDefault="00A74BB7" w:rsidP="009B3F66">
      <w:pPr>
        <w:pStyle w:val="Title"/>
      </w:pPr>
      <w:r>
        <w:rPr>
          <w:noProof/>
          <w:lang w:val="en-MY" w:eastAsia="en-MY"/>
        </w:rPr>
        <w:drawing>
          <wp:inline distT="0" distB="0" distL="0" distR="0">
            <wp:extent cx="5943600" cy="1986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 UT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66" w:rsidRDefault="009B3F66" w:rsidP="009B3F66">
      <w:pPr>
        <w:pStyle w:val="Title"/>
        <w:jc w:val="center"/>
        <w:rPr>
          <w:rFonts w:asciiTheme="minorHAnsi" w:hAnsiTheme="minorHAnsi"/>
          <w:b/>
          <w:color w:val="1D99A0" w:themeColor="accent3" w:themeShade="BF"/>
          <w:sz w:val="44"/>
          <w:szCs w:val="44"/>
        </w:rPr>
      </w:pPr>
      <w:r>
        <w:rPr>
          <w:rFonts w:asciiTheme="minorHAnsi" w:hAnsiTheme="minorHAnsi"/>
          <w:b/>
          <w:noProof/>
          <w:color w:val="27CED7" w:themeColor="accent3"/>
          <w:sz w:val="44"/>
          <w:szCs w:val="44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6E716" wp14:editId="770BE2BF">
                <wp:simplePos x="0" y="0"/>
                <wp:positionH relativeFrom="margin">
                  <wp:posOffset>552450</wp:posOffset>
                </wp:positionH>
                <wp:positionV relativeFrom="paragraph">
                  <wp:posOffset>200660</wp:posOffset>
                </wp:positionV>
                <wp:extent cx="48082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84B0B0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.5pt,15.8pt" to="422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" strokecolor="#42ba97 [3207]" strokeweight=".5pt">
                <v:stroke joinstyle="miter"/>
                <w10:wrap anchorx="margin"/>
              </v:line>
            </w:pict>
          </mc:Fallback>
        </mc:AlternateContent>
      </w:r>
    </w:p>
    <w:p w:rsidR="009B3F66" w:rsidRDefault="009B3F66" w:rsidP="009B3F66">
      <w:pPr>
        <w:pStyle w:val="Title"/>
        <w:jc w:val="center"/>
        <w:rPr>
          <w:rFonts w:asciiTheme="minorHAnsi" w:hAnsiTheme="minorHAnsi"/>
          <w:b/>
          <w:color w:val="1D99A0" w:themeColor="accent3" w:themeShade="BF"/>
          <w:sz w:val="44"/>
          <w:szCs w:val="44"/>
        </w:rPr>
      </w:pPr>
    </w:p>
    <w:p w:rsidR="009B3F66" w:rsidRPr="000B3113" w:rsidRDefault="009B3F66" w:rsidP="009B3F66">
      <w:pPr>
        <w:pStyle w:val="Title"/>
        <w:jc w:val="center"/>
        <w:rPr>
          <w:rFonts w:asciiTheme="minorHAnsi" w:hAnsiTheme="minorHAnsi"/>
          <w:b/>
          <w:color w:val="2E653E" w:themeColor="accent5" w:themeShade="BF"/>
          <w:sz w:val="44"/>
          <w:szCs w:val="44"/>
        </w:rPr>
      </w:pPr>
      <w:r w:rsidRPr="000B3113">
        <w:rPr>
          <w:rFonts w:asciiTheme="minorHAnsi" w:hAnsiTheme="minorHAnsi"/>
          <w:b/>
          <w:color w:val="2E653E" w:themeColor="accent5" w:themeShade="BF"/>
          <w:sz w:val="44"/>
          <w:szCs w:val="44"/>
        </w:rPr>
        <w:t>Faculty of Computing</w:t>
      </w:r>
    </w:p>
    <w:p w:rsidR="009B3F66" w:rsidRPr="000B3113" w:rsidRDefault="009B3F66" w:rsidP="009B3F66">
      <w:pPr>
        <w:pStyle w:val="Title"/>
        <w:jc w:val="center"/>
        <w:rPr>
          <w:rFonts w:asciiTheme="minorHAnsi" w:hAnsiTheme="minorHAnsi"/>
          <w:b/>
          <w:color w:val="2E653E" w:themeColor="accent5" w:themeShade="BF"/>
          <w:sz w:val="44"/>
          <w:szCs w:val="44"/>
        </w:rPr>
      </w:pPr>
      <w:r w:rsidRPr="000B3113">
        <w:rPr>
          <w:rFonts w:asciiTheme="minorHAnsi" w:hAnsiTheme="minorHAnsi"/>
          <w:b/>
          <w:color w:val="2E653E" w:themeColor="accent5" w:themeShade="BF"/>
          <w:sz w:val="44"/>
          <w:szCs w:val="44"/>
        </w:rPr>
        <w:t>SCSD2523</w:t>
      </w:r>
    </w:p>
    <w:p w:rsidR="009B3F66" w:rsidRPr="000B3113" w:rsidRDefault="009B3F66" w:rsidP="009B3F66">
      <w:pPr>
        <w:pStyle w:val="Title"/>
        <w:jc w:val="center"/>
        <w:rPr>
          <w:rFonts w:asciiTheme="minorHAnsi" w:hAnsiTheme="minorHAnsi"/>
          <w:b/>
          <w:color w:val="1F4429" w:themeColor="accent5" w:themeShade="80"/>
          <w:sz w:val="44"/>
          <w:szCs w:val="44"/>
        </w:rPr>
      </w:pPr>
      <w:r w:rsidRPr="000B3113">
        <w:rPr>
          <w:rFonts w:asciiTheme="minorHAnsi" w:hAnsiTheme="minorHAnsi"/>
          <w:b/>
          <w:color w:val="2E653E" w:themeColor="accent5" w:themeShade="BF"/>
          <w:sz w:val="44"/>
          <w:szCs w:val="44"/>
        </w:rPr>
        <w:t>Database</w:t>
      </w:r>
    </w:p>
    <w:p w:rsidR="009B3F66" w:rsidRDefault="009B3F66" w:rsidP="009B3F66">
      <w:pPr>
        <w:pStyle w:val="Subtitle"/>
        <w:jc w:val="right"/>
        <w:rPr>
          <w:b/>
          <w:color w:val="81150D"/>
          <w:sz w:val="32"/>
          <w:szCs w:val="32"/>
        </w:rPr>
      </w:pPr>
      <w:r>
        <w:rPr>
          <w:b/>
          <w:noProof/>
          <w:color w:val="27CED7" w:themeColor="accent3"/>
          <w:sz w:val="44"/>
          <w:szCs w:val="44"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6BC97" wp14:editId="037DA26F">
                <wp:simplePos x="0" y="0"/>
                <wp:positionH relativeFrom="margin">
                  <wp:posOffset>552450</wp:posOffset>
                </wp:positionH>
                <wp:positionV relativeFrom="paragraph">
                  <wp:posOffset>238760</wp:posOffset>
                </wp:positionV>
                <wp:extent cx="48082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7008269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.5pt,18.8pt" to="422.1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" strokecolor="#42ba97 [3207]" strokeweight=".5pt">
                <v:stroke joinstyle="miter"/>
                <w10:wrap anchorx="margin"/>
              </v:line>
            </w:pict>
          </mc:Fallback>
        </mc:AlternateContent>
      </w:r>
    </w:p>
    <w:p w:rsidR="009B3F66" w:rsidRDefault="009B3F66" w:rsidP="009B3F66">
      <w:pPr>
        <w:pStyle w:val="Subtitle"/>
        <w:jc w:val="right"/>
        <w:rPr>
          <w:b/>
          <w:i/>
          <w:color w:val="81150D"/>
          <w:sz w:val="32"/>
          <w:szCs w:val="32"/>
        </w:rPr>
      </w:pPr>
    </w:p>
    <w:p w:rsidR="009B3F66" w:rsidRDefault="009B3F66" w:rsidP="009B3F66">
      <w:pPr>
        <w:pStyle w:val="Subtitle"/>
        <w:jc w:val="right"/>
        <w:rPr>
          <w:b/>
          <w:i/>
          <w:color w:val="81150D"/>
          <w:sz w:val="32"/>
          <w:szCs w:val="32"/>
        </w:rPr>
      </w:pPr>
    </w:p>
    <w:p w:rsidR="009B3F66" w:rsidRPr="000B3113" w:rsidRDefault="009B3F66" w:rsidP="009B3F66">
      <w:pPr>
        <w:pStyle w:val="Subtitle"/>
        <w:jc w:val="right"/>
        <w:rPr>
          <w:b/>
          <w:i/>
          <w:color w:val="1C6194" w:themeColor="accent2" w:themeShade="BF"/>
          <w:sz w:val="32"/>
          <w:szCs w:val="32"/>
        </w:rPr>
      </w:pPr>
      <w:r w:rsidRPr="000B3113">
        <w:rPr>
          <w:b/>
          <w:i/>
          <w:color w:val="1C6194" w:themeColor="accent2" w:themeShade="BF"/>
          <w:sz w:val="32"/>
          <w:szCs w:val="32"/>
        </w:rPr>
        <w:t>2015/2016</w:t>
      </w:r>
    </w:p>
    <w:p w:rsidR="009B3F66" w:rsidRPr="000B3113" w:rsidRDefault="009B3F66" w:rsidP="009B3F66">
      <w:pPr>
        <w:pStyle w:val="Subtitle"/>
        <w:jc w:val="right"/>
        <w:rPr>
          <w:b/>
          <w:i/>
          <w:color w:val="1C6194" w:themeColor="accent2" w:themeShade="BF"/>
          <w:sz w:val="32"/>
          <w:szCs w:val="32"/>
        </w:rPr>
      </w:pPr>
      <w:r w:rsidRPr="000B3113">
        <w:rPr>
          <w:b/>
          <w:i/>
          <w:color w:val="1C6194" w:themeColor="accent2" w:themeShade="BF"/>
          <w:sz w:val="32"/>
          <w:szCs w:val="32"/>
        </w:rPr>
        <w:t>SESSION 08</w:t>
      </w:r>
    </w:p>
    <w:p w:rsidR="009B3F66" w:rsidRPr="000B488E" w:rsidRDefault="009B3F66" w:rsidP="009B3F66">
      <w:pPr>
        <w:pStyle w:val="Subtitle"/>
        <w:jc w:val="right"/>
        <w:rPr>
          <w:b/>
          <w:sz w:val="32"/>
          <w:szCs w:val="32"/>
        </w:rPr>
      </w:pPr>
      <w:r w:rsidRPr="000B3113">
        <w:rPr>
          <w:b/>
          <w:i/>
          <w:color w:val="1C6194" w:themeColor="accent2" w:themeShade="BF"/>
          <w:sz w:val="32"/>
          <w:szCs w:val="32"/>
        </w:rPr>
        <w:t>SHARIN HAZLIN BINTI HUSPI 11809</w:t>
      </w:r>
    </w:p>
    <w:p w:rsidR="009B3F66" w:rsidRDefault="009B3F66" w:rsidP="009B3F66">
      <w:pPr>
        <w:rPr>
          <w:sz w:val="48"/>
          <w:szCs w:val="48"/>
        </w:rPr>
      </w:pPr>
    </w:p>
    <w:p w:rsidR="009B3F66" w:rsidRPr="00D95C5D" w:rsidRDefault="009B3F66" w:rsidP="009B3F66">
      <w:pPr>
        <w:rPr>
          <w:sz w:val="48"/>
          <w:szCs w:val="48"/>
        </w:rPr>
      </w:pPr>
    </w:p>
    <w:p w:rsidR="009B3F66" w:rsidRPr="000B3113" w:rsidRDefault="00A74BB7" w:rsidP="000B3113">
      <w:pPr>
        <w:pStyle w:val="Heading4"/>
        <w:rPr>
          <w:rStyle w:val="Strong"/>
          <w:rFonts w:cs="Times New Roman"/>
          <w:color w:val="318B70" w:themeColor="accent4" w:themeShade="BF"/>
          <w:sz w:val="44"/>
          <w:szCs w:val="44"/>
        </w:rPr>
      </w:pPr>
      <w:r>
        <w:rPr>
          <w:rStyle w:val="Strong"/>
          <w:rFonts w:cs="Times New Roman"/>
          <w:color w:val="318B70" w:themeColor="accent4" w:themeShade="BF"/>
          <w:sz w:val="40"/>
          <w:szCs w:val="40"/>
        </w:rPr>
        <w:t>Project Task</w:t>
      </w:r>
      <w:r w:rsidR="009B3F66" w:rsidRPr="000B3113">
        <w:rPr>
          <w:rStyle w:val="Strong"/>
          <w:rFonts w:cs="Times New Roman"/>
          <w:color w:val="318B70" w:themeColor="accent4" w:themeShade="BF"/>
          <w:sz w:val="40"/>
          <w:szCs w:val="40"/>
        </w:rPr>
        <w:t xml:space="preserve"> </w:t>
      </w:r>
      <w:r w:rsidR="006C7488">
        <w:rPr>
          <w:rStyle w:val="Strong"/>
          <w:rFonts w:cs="Times New Roman"/>
          <w:color w:val="318B70" w:themeColor="accent4" w:themeShade="BF"/>
          <w:sz w:val="40"/>
          <w:szCs w:val="40"/>
        </w:rPr>
        <w:t>2</w:t>
      </w:r>
      <w:r w:rsidR="009B3F66" w:rsidRPr="000B3113">
        <w:rPr>
          <w:rStyle w:val="Strong"/>
          <w:rFonts w:cs="Times New Roman"/>
          <w:color w:val="318B70" w:themeColor="accent4" w:themeShade="BF"/>
          <w:sz w:val="40"/>
          <w:szCs w:val="40"/>
        </w:rPr>
        <w:t xml:space="preserve">: </w:t>
      </w:r>
      <w:r>
        <w:rPr>
          <w:rStyle w:val="Strong"/>
          <w:rFonts w:cs="Times New Roman"/>
          <w:color w:val="318B70" w:themeColor="accent4" w:themeShade="BF"/>
          <w:sz w:val="40"/>
          <w:szCs w:val="40"/>
        </w:rPr>
        <w:t>Conceptual Design (ERD Design)</w:t>
      </w:r>
    </w:p>
    <w:p w:rsidR="009B3F66" w:rsidRDefault="00A74BB7" w:rsidP="009B3F66">
      <w:pPr>
        <w:pStyle w:val="NoSpacing"/>
        <w:rPr>
          <w:color w:val="595959" w:themeColor="text1" w:themeTint="A6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2E86DD" wp14:editId="19F89A10">
                <wp:simplePos x="0" y="0"/>
                <wp:positionH relativeFrom="column">
                  <wp:posOffset>1772920</wp:posOffset>
                </wp:positionH>
                <wp:positionV relativeFrom="paragraph">
                  <wp:posOffset>4445</wp:posOffset>
                </wp:positionV>
                <wp:extent cx="6927" cy="976745"/>
                <wp:effectExtent l="0" t="0" r="31750" b="3302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97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3FDD734" id="Straight Connector 215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.35pt" to="140.1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" strokecolor="#1cade4 [3204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E638A0" wp14:editId="5B172BD0">
                <wp:simplePos x="0" y="0"/>
                <wp:positionH relativeFrom="column">
                  <wp:posOffset>3816350</wp:posOffset>
                </wp:positionH>
                <wp:positionV relativeFrom="paragraph">
                  <wp:posOffset>4445</wp:posOffset>
                </wp:positionV>
                <wp:extent cx="6350" cy="976630"/>
                <wp:effectExtent l="0" t="0" r="31750" b="3302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76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C31EEE9" id="Straight Connector 216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.35pt" to="301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" strokecolor="#1cade4 [3204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542F3" wp14:editId="0EB61429">
                <wp:simplePos x="0" y="0"/>
                <wp:positionH relativeFrom="margin">
                  <wp:align>left</wp:align>
                </wp:positionH>
                <wp:positionV relativeFrom="paragraph">
                  <wp:posOffset>3349</wp:posOffset>
                </wp:positionV>
                <wp:extent cx="1744980" cy="777240"/>
                <wp:effectExtent l="0" t="0" r="2667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3F66" w:rsidRPr="000B3113" w:rsidRDefault="009B3F66" w:rsidP="009B3F66">
                            <w:pPr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0B3113"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  <w:t>YAP YOONG SENG</w:t>
                            </w:r>
                          </w:p>
                          <w:p w:rsidR="009B3F66" w:rsidRPr="000B3113" w:rsidRDefault="009B3F66" w:rsidP="009B3F66">
                            <w:pPr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0B3113"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  <w:t>A14CS0150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141542F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.25pt;width:137.4pt;height:6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" fillcolor="white [3201]" strokecolor="white [3212]" strokeweight=".5pt">
                <v:textbox>
                  <w:txbxContent>
                    <w:p w:rsidR="009B3F66" w:rsidRPr="000B3113" w:rsidRDefault="009B3F66" w:rsidP="009B3F66">
                      <w:pPr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</w:pPr>
                      <w:r w:rsidRPr="000B3113"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  <w:t>YAP YOONG SENG</w:t>
                      </w:r>
                    </w:p>
                    <w:p w:rsidR="009B3F66" w:rsidRPr="000B3113" w:rsidRDefault="009B3F66" w:rsidP="009B3F66">
                      <w:pPr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</w:pPr>
                      <w:r w:rsidRPr="000B3113"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  <w:t>A14CS0150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DEA01A" wp14:editId="1AB104C0">
                <wp:simplePos x="0" y="0"/>
                <wp:positionH relativeFrom="margin">
                  <wp:posOffset>2008851</wp:posOffset>
                </wp:positionH>
                <wp:positionV relativeFrom="paragraph">
                  <wp:posOffset>4503</wp:posOffset>
                </wp:positionV>
                <wp:extent cx="1744980" cy="935182"/>
                <wp:effectExtent l="0" t="0" r="26670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93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74BB7" w:rsidRPr="000B3113" w:rsidRDefault="00A74BB7" w:rsidP="00A74BB7">
                            <w:pPr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  <w:t>MOHAMMAD ZULKIFLI BIN ZAINUL</w:t>
                            </w:r>
                          </w:p>
                          <w:p w:rsidR="00A74BB7" w:rsidRPr="000B3113" w:rsidRDefault="00A74BB7" w:rsidP="00A74BB7">
                            <w:pPr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0B3113"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  <w:t>A14CS01</w:t>
                            </w:r>
                            <w:r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FDEA01A" id="Text Box 24" o:spid="_x0000_s1027" type="#_x0000_t202" style="position:absolute;margin-left:158.2pt;margin-top:.35pt;width:137.4pt;height:73.6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" fillcolor="white [3201]" strokecolor="white [3212]" strokeweight=".5pt">
                <v:textbox>
                  <w:txbxContent>
                    <w:p w:rsidR="00A74BB7" w:rsidRPr="000B3113" w:rsidRDefault="00A74BB7" w:rsidP="00A74BB7">
                      <w:pPr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</w:pPr>
                      <w:r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  <w:t>MOHAMMAD ZULKIFLI BIN ZAINUL</w:t>
                      </w:r>
                    </w:p>
                    <w:p w:rsidR="00A74BB7" w:rsidRPr="000B3113" w:rsidRDefault="00A74BB7" w:rsidP="00A74BB7">
                      <w:pPr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</w:pPr>
                      <w:r w:rsidRPr="000B3113"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  <w:t>A14CS01</w:t>
                      </w:r>
                      <w:r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  <w:t>73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10049B" wp14:editId="458D7364">
                <wp:simplePos x="0" y="0"/>
                <wp:positionH relativeFrom="margin">
                  <wp:posOffset>4024745</wp:posOffset>
                </wp:positionH>
                <wp:positionV relativeFrom="paragraph">
                  <wp:posOffset>4966</wp:posOffset>
                </wp:positionV>
                <wp:extent cx="1744980" cy="1101032"/>
                <wp:effectExtent l="0" t="0" r="26670" b="2349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101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74BB7" w:rsidRPr="000B3113" w:rsidRDefault="00A74BB7" w:rsidP="00A74BB7">
                            <w:pPr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  <w:t>QURATUL AIN NABIHAH BINTI MOHD HIZAM</w:t>
                            </w:r>
                          </w:p>
                          <w:p w:rsidR="00A74BB7" w:rsidRPr="000B3113" w:rsidRDefault="00A74BB7" w:rsidP="00A74BB7">
                            <w:pPr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0B3113"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  <w:t>A14CS01</w:t>
                            </w:r>
                            <w:r w:rsidR="00D159D5">
                              <w:rPr>
                                <w:color w:val="659A2A"/>
                                <w:sz w:val="28"/>
                                <w:szCs w:val="28"/>
                                <w:lang w:val="en-MY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0049B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8" type="#_x0000_t202" style="position:absolute;margin-left:316.9pt;margin-top:.4pt;width:137.4pt;height:86.7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" fillcolor="white [3201]" strokecolor="white [3212]" strokeweight=".5pt">
                <v:textbox>
                  <w:txbxContent>
                    <w:p w:rsidR="00A74BB7" w:rsidRPr="000B3113" w:rsidRDefault="00A74BB7" w:rsidP="00A74BB7">
                      <w:pPr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</w:pPr>
                      <w:r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  <w:t>QURATUL AIN NABIHAH BINTI MOHD HIZAM</w:t>
                      </w:r>
                    </w:p>
                    <w:p w:rsidR="00A74BB7" w:rsidRPr="000B3113" w:rsidRDefault="00A74BB7" w:rsidP="00A74BB7">
                      <w:pPr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</w:pPr>
                      <w:r w:rsidRPr="000B3113"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  <w:t>A14CS01</w:t>
                      </w:r>
                      <w:r w:rsidR="00D159D5">
                        <w:rPr>
                          <w:color w:val="659A2A"/>
                          <w:sz w:val="28"/>
                          <w:szCs w:val="28"/>
                          <w:lang w:val="en-MY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4805" w:rsidRDefault="00AB1389" w:rsidP="00F201F1">
      <w:pPr>
        <w:pStyle w:val="Heading1"/>
        <w:rPr>
          <w:b/>
          <w:sz w:val="40"/>
          <w:szCs w:val="40"/>
        </w:rPr>
      </w:pPr>
      <w:r>
        <w:br w:type="page"/>
      </w:r>
      <w:r w:rsidR="00AD0E4A">
        <w:rPr>
          <w:b/>
          <w:sz w:val="40"/>
          <w:szCs w:val="40"/>
        </w:rPr>
        <w:lastRenderedPageBreak/>
        <w:t>STUDENT SUBJECT REGISTRATION SYSTEM</w:t>
      </w:r>
    </w:p>
    <w:p w:rsidR="00AD0E4A" w:rsidRDefault="00AD0E4A" w:rsidP="00AD0E4A"/>
    <w:p w:rsidR="00DC395B" w:rsidRPr="00142048" w:rsidRDefault="00AD0E4A" w:rsidP="001420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142048">
        <w:rPr>
          <w:rFonts w:ascii="Times New Roman" w:hAnsi="Times New Roman" w:cs="Times New Roman"/>
          <w:sz w:val="24"/>
          <w:szCs w:val="24"/>
        </w:rPr>
        <w:t xml:space="preserve">In this student subject registration system, there are 4 entities are involved. The entities are including Student, Class, Subject and Staff. </w:t>
      </w:r>
    </w:p>
    <w:p w:rsidR="00142048" w:rsidRPr="00142048" w:rsidRDefault="00142048" w:rsidP="001420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0E4A" w:rsidRPr="00142048" w:rsidRDefault="00D07B6D" w:rsidP="001420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2048">
        <w:rPr>
          <w:rFonts w:ascii="Times New Roman" w:hAnsi="Times New Roman" w:cs="Times New Roman"/>
          <w:sz w:val="24"/>
          <w:szCs w:val="24"/>
        </w:rPr>
        <w:t xml:space="preserve">In the Student entity, the attributes are student name, matric number, address, </w:t>
      </w:r>
      <w:r w:rsidR="001A6CE5" w:rsidRPr="00142048">
        <w:rPr>
          <w:rFonts w:ascii="Times New Roman" w:hAnsi="Times New Roman" w:cs="Times New Roman"/>
          <w:sz w:val="24"/>
          <w:szCs w:val="24"/>
        </w:rPr>
        <w:t>class name</w:t>
      </w:r>
      <w:r w:rsidRPr="00142048">
        <w:rPr>
          <w:rFonts w:ascii="Times New Roman" w:hAnsi="Times New Roman" w:cs="Times New Roman"/>
          <w:sz w:val="24"/>
          <w:szCs w:val="24"/>
        </w:rPr>
        <w:t xml:space="preserve">, contact number, student ID, identity card number, </w:t>
      </w:r>
      <w:proofErr w:type="gramStart"/>
      <w:r w:rsidRPr="0014204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42048">
        <w:rPr>
          <w:rFonts w:ascii="Times New Roman" w:hAnsi="Times New Roman" w:cs="Times New Roman"/>
          <w:sz w:val="24"/>
          <w:szCs w:val="24"/>
        </w:rPr>
        <w:t xml:space="preserve">-mail and subject </w:t>
      </w:r>
      <w:r w:rsidR="001A6CE5" w:rsidRPr="00142048">
        <w:rPr>
          <w:rFonts w:ascii="Times New Roman" w:hAnsi="Times New Roman" w:cs="Times New Roman"/>
          <w:sz w:val="24"/>
          <w:szCs w:val="24"/>
        </w:rPr>
        <w:t>code</w:t>
      </w:r>
      <w:r w:rsidRPr="00142048">
        <w:rPr>
          <w:rFonts w:ascii="Times New Roman" w:hAnsi="Times New Roman" w:cs="Times New Roman"/>
          <w:sz w:val="24"/>
          <w:szCs w:val="24"/>
        </w:rPr>
        <w:t>.</w:t>
      </w:r>
      <w:r w:rsidR="000F0238" w:rsidRPr="00142048">
        <w:rPr>
          <w:rFonts w:ascii="Times New Roman" w:hAnsi="Times New Roman" w:cs="Times New Roman"/>
          <w:sz w:val="24"/>
          <w:szCs w:val="24"/>
        </w:rPr>
        <w:t xml:space="preserve"> </w:t>
      </w:r>
      <w:r w:rsidR="000A243A" w:rsidRPr="00142048">
        <w:rPr>
          <w:rFonts w:ascii="Times New Roman" w:hAnsi="Times New Roman" w:cs="Times New Roman"/>
          <w:sz w:val="24"/>
          <w:szCs w:val="24"/>
        </w:rPr>
        <w:t xml:space="preserve">However, there are some attributes that are containing similar data </w:t>
      </w:r>
      <w:r w:rsidR="001A6CE5" w:rsidRPr="00142048">
        <w:rPr>
          <w:rFonts w:ascii="Times New Roman" w:hAnsi="Times New Roman" w:cs="Times New Roman"/>
          <w:sz w:val="24"/>
          <w:szCs w:val="24"/>
        </w:rPr>
        <w:t>will be</w:t>
      </w:r>
      <w:r w:rsidR="000A243A" w:rsidRPr="00142048">
        <w:rPr>
          <w:rFonts w:ascii="Times New Roman" w:hAnsi="Times New Roman" w:cs="Times New Roman"/>
          <w:sz w:val="24"/>
          <w:szCs w:val="24"/>
        </w:rPr>
        <w:t xml:space="preserve"> grouped under an attribute. For example, </w:t>
      </w:r>
      <w:r w:rsidR="00FE1B20" w:rsidRPr="00142048">
        <w:rPr>
          <w:rFonts w:ascii="Times New Roman" w:hAnsi="Times New Roman" w:cs="Times New Roman"/>
          <w:sz w:val="24"/>
          <w:szCs w:val="24"/>
        </w:rPr>
        <w:t xml:space="preserve">the first name and last name of a student </w:t>
      </w:r>
      <w:r w:rsidR="00774C3D" w:rsidRPr="00142048">
        <w:rPr>
          <w:rFonts w:ascii="Times New Roman" w:hAnsi="Times New Roman" w:cs="Times New Roman"/>
          <w:sz w:val="24"/>
          <w:szCs w:val="24"/>
        </w:rPr>
        <w:t>are</w:t>
      </w:r>
      <w:r w:rsidR="00FE1B20" w:rsidRPr="00142048">
        <w:rPr>
          <w:rFonts w:ascii="Times New Roman" w:hAnsi="Times New Roman" w:cs="Times New Roman"/>
          <w:sz w:val="24"/>
          <w:szCs w:val="24"/>
        </w:rPr>
        <w:t xml:space="preserve"> grouped under student name attribute. </w:t>
      </w:r>
      <w:r w:rsidR="002D17B6" w:rsidRPr="00142048">
        <w:rPr>
          <w:rFonts w:ascii="Times New Roman" w:hAnsi="Times New Roman" w:cs="Times New Roman"/>
          <w:sz w:val="24"/>
          <w:szCs w:val="24"/>
        </w:rPr>
        <w:t xml:space="preserve">The matric number is the primary key of Student entity. </w:t>
      </w:r>
      <w:r w:rsidR="00A07169" w:rsidRPr="00142048">
        <w:rPr>
          <w:rFonts w:ascii="Times New Roman" w:hAnsi="Times New Roman" w:cs="Times New Roman"/>
          <w:sz w:val="24"/>
          <w:szCs w:val="24"/>
        </w:rPr>
        <w:t xml:space="preserve">The address attribute contains street, </w:t>
      </w:r>
      <w:r w:rsidR="007C61EB" w:rsidRPr="00142048">
        <w:rPr>
          <w:rFonts w:ascii="Times New Roman" w:hAnsi="Times New Roman" w:cs="Times New Roman"/>
          <w:sz w:val="24"/>
          <w:szCs w:val="24"/>
        </w:rPr>
        <w:t>city, postcode</w:t>
      </w:r>
      <w:r w:rsidR="00A07169" w:rsidRPr="00142048">
        <w:rPr>
          <w:rFonts w:ascii="Times New Roman" w:hAnsi="Times New Roman" w:cs="Times New Roman"/>
          <w:sz w:val="24"/>
          <w:szCs w:val="24"/>
        </w:rPr>
        <w:t xml:space="preserve"> and state.</w:t>
      </w:r>
      <w:r w:rsidR="00774C3D" w:rsidRPr="00142048">
        <w:rPr>
          <w:rFonts w:ascii="Times New Roman" w:hAnsi="Times New Roman" w:cs="Times New Roman"/>
          <w:sz w:val="24"/>
          <w:szCs w:val="24"/>
        </w:rPr>
        <w:t xml:space="preserve"> The class name</w:t>
      </w:r>
      <w:r w:rsidR="00132EBE" w:rsidRPr="00142048">
        <w:rPr>
          <w:rFonts w:ascii="Times New Roman" w:hAnsi="Times New Roman" w:cs="Times New Roman"/>
          <w:sz w:val="24"/>
          <w:szCs w:val="24"/>
        </w:rPr>
        <w:t xml:space="preserve"> is foreign key for Class entity which originally from Class entity as primary key. It</w:t>
      </w:r>
      <w:r w:rsidR="00774C3D" w:rsidRPr="00142048">
        <w:rPr>
          <w:rFonts w:ascii="Times New Roman" w:hAnsi="Times New Roman" w:cs="Times New Roman"/>
          <w:sz w:val="24"/>
          <w:szCs w:val="24"/>
        </w:rPr>
        <w:t xml:space="preserve"> represents the class that the particular student will be entered</w:t>
      </w:r>
      <w:r w:rsidR="00F44651" w:rsidRPr="00142048">
        <w:rPr>
          <w:rFonts w:ascii="Times New Roman" w:hAnsi="Times New Roman" w:cs="Times New Roman"/>
          <w:sz w:val="24"/>
          <w:szCs w:val="24"/>
        </w:rPr>
        <w:t>.</w:t>
      </w:r>
      <w:r w:rsidR="00774C3D" w:rsidRPr="00142048">
        <w:rPr>
          <w:rFonts w:ascii="Times New Roman" w:hAnsi="Times New Roman" w:cs="Times New Roman"/>
          <w:sz w:val="24"/>
          <w:szCs w:val="24"/>
        </w:rPr>
        <w:t xml:space="preserve"> For instance, the form 4 science stream student is arranged into either 4A, 4B, or 4C class, the form 3 student that has greater rank is arranged into 3A or 3B class.</w:t>
      </w:r>
      <w:r w:rsidR="003C76F2" w:rsidRPr="00142048">
        <w:rPr>
          <w:rFonts w:ascii="Times New Roman" w:hAnsi="Times New Roman" w:cs="Times New Roman"/>
          <w:sz w:val="24"/>
          <w:szCs w:val="24"/>
        </w:rPr>
        <w:t xml:space="preserve"> </w:t>
      </w:r>
      <w:r w:rsidR="0001245E" w:rsidRPr="00142048">
        <w:rPr>
          <w:rFonts w:ascii="Times New Roman" w:hAnsi="Times New Roman" w:cs="Times New Roman"/>
          <w:sz w:val="24"/>
          <w:szCs w:val="24"/>
        </w:rPr>
        <w:t>In the contact number attribute, it has mobile phone number and home telephone number.</w:t>
      </w:r>
      <w:r w:rsidR="00E37BCB" w:rsidRPr="00142048">
        <w:rPr>
          <w:rFonts w:ascii="Times New Roman" w:hAnsi="Times New Roman" w:cs="Times New Roman"/>
          <w:sz w:val="24"/>
          <w:szCs w:val="24"/>
        </w:rPr>
        <w:t xml:space="preserve"> </w:t>
      </w:r>
      <w:r w:rsidR="00DC395B" w:rsidRPr="00142048">
        <w:rPr>
          <w:rFonts w:ascii="Times New Roman" w:hAnsi="Times New Roman" w:cs="Times New Roman"/>
          <w:sz w:val="24"/>
          <w:szCs w:val="24"/>
        </w:rPr>
        <w:t xml:space="preserve">The student </w:t>
      </w:r>
      <w:r w:rsidR="00CA0746" w:rsidRPr="00142048">
        <w:rPr>
          <w:rFonts w:ascii="Times New Roman" w:hAnsi="Times New Roman" w:cs="Times New Roman"/>
          <w:sz w:val="24"/>
          <w:szCs w:val="24"/>
        </w:rPr>
        <w:t>ID is the account name</w:t>
      </w:r>
      <w:r w:rsidR="005E3557" w:rsidRPr="00142048">
        <w:rPr>
          <w:rFonts w:ascii="Times New Roman" w:hAnsi="Times New Roman" w:cs="Times New Roman"/>
          <w:sz w:val="24"/>
          <w:szCs w:val="24"/>
        </w:rPr>
        <w:t xml:space="preserve"> of the student</w:t>
      </w:r>
      <w:r w:rsidR="00911462" w:rsidRPr="00142048">
        <w:rPr>
          <w:rFonts w:ascii="Times New Roman" w:hAnsi="Times New Roman" w:cs="Times New Roman"/>
          <w:sz w:val="24"/>
          <w:szCs w:val="24"/>
        </w:rPr>
        <w:t xml:space="preserve"> that login into online </w:t>
      </w:r>
      <w:r w:rsidR="00CA0746" w:rsidRPr="00142048">
        <w:rPr>
          <w:rFonts w:ascii="Times New Roman" w:hAnsi="Times New Roman" w:cs="Times New Roman"/>
          <w:sz w:val="24"/>
          <w:szCs w:val="24"/>
        </w:rPr>
        <w:t>system</w:t>
      </w:r>
      <w:r w:rsidR="003364B0" w:rsidRPr="00142048">
        <w:rPr>
          <w:rFonts w:ascii="Times New Roman" w:hAnsi="Times New Roman" w:cs="Times New Roman"/>
          <w:sz w:val="24"/>
          <w:szCs w:val="24"/>
        </w:rPr>
        <w:t xml:space="preserve"> for administration of timetable, tuition fees, and examination results</w:t>
      </w:r>
      <w:r w:rsidR="00CA0746" w:rsidRPr="00142048">
        <w:rPr>
          <w:rFonts w:ascii="Times New Roman" w:hAnsi="Times New Roman" w:cs="Times New Roman"/>
          <w:sz w:val="24"/>
          <w:szCs w:val="24"/>
        </w:rPr>
        <w:t>.</w:t>
      </w:r>
      <w:r w:rsidR="005D387D" w:rsidRPr="00142048">
        <w:rPr>
          <w:rFonts w:ascii="Times New Roman" w:hAnsi="Times New Roman" w:cs="Times New Roman"/>
          <w:sz w:val="24"/>
          <w:szCs w:val="24"/>
        </w:rPr>
        <w:t xml:space="preserve"> </w:t>
      </w:r>
      <w:r w:rsidR="000B2D3E" w:rsidRPr="00142048">
        <w:rPr>
          <w:rFonts w:ascii="Times New Roman" w:hAnsi="Times New Roman" w:cs="Times New Roman"/>
          <w:sz w:val="24"/>
          <w:szCs w:val="24"/>
        </w:rPr>
        <w:t xml:space="preserve">The subject code is foreign key in the Class entity which is from Subject entity as primary key. </w:t>
      </w:r>
      <w:r w:rsidR="005D387D" w:rsidRPr="00142048">
        <w:rPr>
          <w:rFonts w:ascii="Times New Roman" w:hAnsi="Times New Roman" w:cs="Times New Roman"/>
          <w:sz w:val="24"/>
          <w:szCs w:val="24"/>
        </w:rPr>
        <w:t xml:space="preserve">The subject code is a multivalued attribute that holds the code of subjects that particular student is taking. </w:t>
      </w:r>
      <w:r w:rsidR="006902A8" w:rsidRPr="00142048">
        <w:rPr>
          <w:rFonts w:ascii="Times New Roman" w:hAnsi="Times New Roman" w:cs="Times New Roman"/>
          <w:sz w:val="24"/>
          <w:szCs w:val="24"/>
        </w:rPr>
        <w:t xml:space="preserve">A student can takes at least 8 subjects and maximum of 12 subjects. </w:t>
      </w:r>
    </w:p>
    <w:p w:rsidR="00142048" w:rsidRPr="00142048" w:rsidRDefault="00142048" w:rsidP="001420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952C02" w:rsidRPr="00142048" w:rsidRDefault="00952C02" w:rsidP="001420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2048">
        <w:rPr>
          <w:rFonts w:ascii="Times New Roman" w:hAnsi="Times New Roman" w:cs="Times New Roman"/>
          <w:sz w:val="24"/>
          <w:szCs w:val="24"/>
        </w:rPr>
        <w:t xml:space="preserve">Besides that, </w:t>
      </w:r>
      <w:r w:rsidR="00CF795D" w:rsidRPr="00142048">
        <w:rPr>
          <w:rFonts w:ascii="Times New Roman" w:hAnsi="Times New Roman" w:cs="Times New Roman"/>
          <w:sz w:val="24"/>
          <w:szCs w:val="24"/>
        </w:rPr>
        <w:t>class name, number of student in class, staff number (teacher) and staff number (staff) are the attributes for Class entity.</w:t>
      </w:r>
      <w:r w:rsidR="00885110" w:rsidRPr="00142048">
        <w:rPr>
          <w:rFonts w:ascii="Times New Roman" w:hAnsi="Times New Roman" w:cs="Times New Roman"/>
          <w:sz w:val="24"/>
          <w:szCs w:val="24"/>
        </w:rPr>
        <w:t xml:space="preserve"> </w:t>
      </w:r>
      <w:r w:rsidR="00EF25DE" w:rsidRPr="00142048">
        <w:rPr>
          <w:rFonts w:ascii="Times New Roman" w:hAnsi="Times New Roman" w:cs="Times New Roman"/>
          <w:sz w:val="24"/>
          <w:szCs w:val="24"/>
        </w:rPr>
        <w:t>The class name is the primary key, while staff number (teacher) and staff number (staff) are the foreign keys.</w:t>
      </w:r>
    </w:p>
    <w:p w:rsidR="00142048" w:rsidRPr="00142048" w:rsidRDefault="00142048" w:rsidP="001420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D648A" w:rsidRPr="00142048" w:rsidRDefault="004D648A" w:rsidP="001420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2048">
        <w:rPr>
          <w:rFonts w:ascii="Times New Roman" w:hAnsi="Times New Roman" w:cs="Times New Roman"/>
          <w:sz w:val="24"/>
          <w:szCs w:val="24"/>
        </w:rPr>
        <w:t xml:space="preserve">For the Subject entity, </w:t>
      </w:r>
      <w:r w:rsidR="0085222D" w:rsidRPr="00142048">
        <w:rPr>
          <w:rFonts w:ascii="Times New Roman" w:hAnsi="Times New Roman" w:cs="Times New Roman"/>
          <w:sz w:val="24"/>
          <w:szCs w:val="24"/>
        </w:rPr>
        <w:t xml:space="preserve">it has subject code, subject name, number of student </w:t>
      </w:r>
      <w:r w:rsidR="00D6168E" w:rsidRPr="00142048">
        <w:rPr>
          <w:rFonts w:ascii="Times New Roman" w:hAnsi="Times New Roman" w:cs="Times New Roman"/>
          <w:sz w:val="24"/>
          <w:szCs w:val="24"/>
        </w:rPr>
        <w:t xml:space="preserve">that </w:t>
      </w:r>
      <w:r w:rsidR="0085222D" w:rsidRPr="00142048">
        <w:rPr>
          <w:rFonts w:ascii="Times New Roman" w:hAnsi="Times New Roman" w:cs="Times New Roman"/>
          <w:sz w:val="24"/>
          <w:szCs w:val="24"/>
        </w:rPr>
        <w:t>taking the subject, staff number (teacher) and staff number (staff) attributes.</w:t>
      </w:r>
      <w:r w:rsidR="0006676D" w:rsidRPr="00142048">
        <w:rPr>
          <w:rFonts w:ascii="Times New Roman" w:hAnsi="Times New Roman" w:cs="Times New Roman"/>
          <w:sz w:val="24"/>
          <w:szCs w:val="24"/>
        </w:rPr>
        <w:t xml:space="preserve"> </w:t>
      </w:r>
      <w:r w:rsidR="008D22A6" w:rsidRPr="00142048">
        <w:rPr>
          <w:rFonts w:ascii="Times New Roman" w:hAnsi="Times New Roman" w:cs="Times New Roman"/>
          <w:sz w:val="24"/>
          <w:szCs w:val="24"/>
        </w:rPr>
        <w:t>The subject code is obviously a primary key in Subject entity, complementing the staff number (teacher) and staff number (staff) as foreign keys.</w:t>
      </w:r>
    </w:p>
    <w:p w:rsidR="00142048" w:rsidRPr="00142048" w:rsidRDefault="00142048" w:rsidP="001420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80153" w:rsidRPr="00142048" w:rsidRDefault="00C57815" w:rsidP="001420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142048">
        <w:rPr>
          <w:rFonts w:ascii="Times New Roman" w:hAnsi="Times New Roman" w:cs="Times New Roman"/>
          <w:sz w:val="24"/>
          <w:szCs w:val="24"/>
        </w:rPr>
        <w:t>The another</w:t>
      </w:r>
      <w:proofErr w:type="gramEnd"/>
      <w:r w:rsidRPr="00142048">
        <w:rPr>
          <w:rFonts w:ascii="Times New Roman" w:hAnsi="Times New Roman" w:cs="Times New Roman"/>
          <w:sz w:val="24"/>
          <w:szCs w:val="24"/>
        </w:rPr>
        <w:t xml:space="preserve"> prime entity is Staff entity. </w:t>
      </w:r>
      <w:r w:rsidR="001C5123" w:rsidRPr="00142048">
        <w:rPr>
          <w:rFonts w:ascii="Times New Roman" w:hAnsi="Times New Roman" w:cs="Times New Roman"/>
          <w:sz w:val="24"/>
          <w:szCs w:val="24"/>
        </w:rPr>
        <w:t xml:space="preserve">It has </w:t>
      </w:r>
      <w:r w:rsidR="001455BC" w:rsidRPr="00142048">
        <w:rPr>
          <w:rFonts w:ascii="Times New Roman" w:hAnsi="Times New Roman" w:cs="Times New Roman"/>
          <w:sz w:val="24"/>
          <w:szCs w:val="24"/>
        </w:rPr>
        <w:t xml:space="preserve">a </w:t>
      </w:r>
      <w:r w:rsidR="001C5123" w:rsidRPr="00142048">
        <w:rPr>
          <w:rFonts w:ascii="Times New Roman" w:hAnsi="Times New Roman" w:cs="Times New Roman"/>
          <w:sz w:val="24"/>
          <w:szCs w:val="24"/>
        </w:rPr>
        <w:t>superclass Staff and also 3 subclasses which are including Teacher, Secretary, and Headmaster.</w:t>
      </w:r>
      <w:r w:rsidR="001455BC" w:rsidRPr="00142048">
        <w:rPr>
          <w:rFonts w:ascii="Times New Roman" w:hAnsi="Times New Roman" w:cs="Times New Roman"/>
          <w:sz w:val="24"/>
          <w:szCs w:val="24"/>
        </w:rPr>
        <w:t xml:space="preserve"> </w:t>
      </w:r>
      <w:r w:rsidR="007C61EB" w:rsidRPr="00142048">
        <w:rPr>
          <w:rFonts w:ascii="Times New Roman" w:hAnsi="Times New Roman" w:cs="Times New Roman"/>
          <w:sz w:val="24"/>
          <w:szCs w:val="24"/>
        </w:rPr>
        <w:t xml:space="preserve">The Staff superclass undergoes generalization, containing attributes of staff name (first name and last name), staff number, </w:t>
      </w:r>
      <w:proofErr w:type="gramStart"/>
      <w:r w:rsidR="007C61EB" w:rsidRPr="00142048">
        <w:rPr>
          <w:rFonts w:ascii="Times New Roman" w:hAnsi="Times New Roman" w:cs="Times New Roman"/>
          <w:sz w:val="24"/>
          <w:szCs w:val="24"/>
        </w:rPr>
        <w:t>identity</w:t>
      </w:r>
      <w:proofErr w:type="gramEnd"/>
      <w:r w:rsidR="007C61EB" w:rsidRPr="00142048">
        <w:rPr>
          <w:rFonts w:ascii="Times New Roman" w:hAnsi="Times New Roman" w:cs="Times New Roman"/>
          <w:sz w:val="24"/>
          <w:szCs w:val="24"/>
        </w:rPr>
        <w:t xml:space="preserve"> card number, address (street, city, postcode and state) and staff e-mail.</w:t>
      </w:r>
      <w:r w:rsidR="0088430B" w:rsidRPr="00142048">
        <w:rPr>
          <w:rFonts w:ascii="Times New Roman" w:hAnsi="Times New Roman" w:cs="Times New Roman"/>
          <w:sz w:val="24"/>
          <w:szCs w:val="24"/>
        </w:rPr>
        <w:t xml:space="preserve"> </w:t>
      </w:r>
      <w:r w:rsidR="00112BD8" w:rsidRPr="00142048">
        <w:rPr>
          <w:rFonts w:ascii="Times New Roman" w:hAnsi="Times New Roman" w:cs="Times New Roman"/>
          <w:sz w:val="24"/>
          <w:szCs w:val="24"/>
        </w:rPr>
        <w:t>The staff number is primary key in the entity.</w:t>
      </w:r>
      <w:r w:rsidR="00130501" w:rsidRPr="00142048">
        <w:rPr>
          <w:rFonts w:ascii="Times New Roman" w:hAnsi="Times New Roman" w:cs="Times New Roman"/>
          <w:sz w:val="24"/>
          <w:szCs w:val="24"/>
        </w:rPr>
        <w:t xml:space="preserve"> Meanwhile in the subclasses, the Teacher holds subject code and class name attributes, as foreign keys from Subject and Class entities respectively.</w:t>
      </w:r>
      <w:r w:rsidR="00C910FF" w:rsidRPr="00142048">
        <w:rPr>
          <w:rFonts w:ascii="Times New Roman" w:hAnsi="Times New Roman" w:cs="Times New Roman"/>
          <w:sz w:val="24"/>
          <w:szCs w:val="24"/>
        </w:rPr>
        <w:t xml:space="preserve"> </w:t>
      </w:r>
      <w:r w:rsidR="00C55190" w:rsidRPr="00142048">
        <w:rPr>
          <w:rFonts w:ascii="Times New Roman" w:hAnsi="Times New Roman" w:cs="Times New Roman"/>
          <w:sz w:val="24"/>
          <w:szCs w:val="24"/>
        </w:rPr>
        <w:t>The Secretary and Headmaster subclasses got no attribute.</w:t>
      </w:r>
      <w:r w:rsidR="00D852CF" w:rsidRPr="00142048">
        <w:rPr>
          <w:rFonts w:ascii="Times New Roman" w:hAnsi="Times New Roman" w:cs="Times New Roman"/>
          <w:sz w:val="24"/>
          <w:szCs w:val="24"/>
        </w:rPr>
        <w:t xml:space="preserve"> There are 2 constraints are applied in this entity between superclass and subclasses, </w:t>
      </w:r>
      <w:r w:rsidR="00183B20" w:rsidRPr="00142048">
        <w:rPr>
          <w:rFonts w:ascii="Times New Roman" w:hAnsi="Times New Roman" w:cs="Times New Roman"/>
          <w:sz w:val="24"/>
          <w:szCs w:val="24"/>
        </w:rPr>
        <w:t xml:space="preserve">that are participation constraint and </w:t>
      </w:r>
      <w:r w:rsidR="00392D7A" w:rsidRPr="00142048">
        <w:rPr>
          <w:rFonts w:ascii="Times New Roman" w:hAnsi="Times New Roman" w:cs="Times New Roman"/>
          <w:sz w:val="24"/>
          <w:szCs w:val="24"/>
        </w:rPr>
        <w:t>disjoint constraint</w:t>
      </w:r>
      <w:r w:rsidR="00183B20" w:rsidRPr="00142048">
        <w:rPr>
          <w:rFonts w:ascii="Times New Roman" w:hAnsi="Times New Roman" w:cs="Times New Roman"/>
          <w:sz w:val="24"/>
          <w:szCs w:val="24"/>
        </w:rPr>
        <w:t xml:space="preserve">. </w:t>
      </w:r>
      <w:r w:rsidR="00392D7A" w:rsidRPr="00142048">
        <w:rPr>
          <w:rFonts w:ascii="Times New Roman" w:hAnsi="Times New Roman" w:cs="Times New Roman"/>
          <w:sz w:val="24"/>
          <w:szCs w:val="24"/>
        </w:rPr>
        <w:t xml:space="preserve">The participation constraint involves mandatory which is the Staff superclass must be member of Teacher, Secretary and Headmaster subclasses. </w:t>
      </w:r>
      <w:r w:rsidR="000D4AE9" w:rsidRPr="00142048">
        <w:rPr>
          <w:rFonts w:ascii="Times New Roman" w:hAnsi="Times New Roman" w:cs="Times New Roman"/>
          <w:sz w:val="24"/>
          <w:szCs w:val="24"/>
        </w:rPr>
        <w:t>While for disjoint constraint, it is non-disjoint, means the Staff entity occurrence can be a member of more than a subclass.</w:t>
      </w:r>
    </w:p>
    <w:p w:rsidR="00142048" w:rsidRPr="00142048" w:rsidRDefault="00142048" w:rsidP="001420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42048" w:rsidRPr="00142048" w:rsidRDefault="00142048" w:rsidP="001420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F1A36" w:rsidRDefault="008C3ED8" w:rsidP="001420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42048">
        <w:rPr>
          <w:rFonts w:ascii="Times New Roman" w:hAnsi="Times New Roman" w:cs="Times New Roman"/>
          <w:sz w:val="24"/>
          <w:szCs w:val="24"/>
        </w:rPr>
        <w:t xml:space="preserve">In term of entity relationships, </w:t>
      </w:r>
      <w:r w:rsidR="00AE21FC" w:rsidRPr="00142048">
        <w:rPr>
          <w:rFonts w:ascii="Times New Roman" w:hAnsi="Times New Roman" w:cs="Times New Roman"/>
          <w:sz w:val="24"/>
          <w:szCs w:val="24"/>
        </w:rPr>
        <w:t>a student can only enter to a class. There is limitation for number of student in class, indicating that there are minimum 10 students up to 40 students in a class.</w:t>
      </w:r>
      <w:r w:rsidR="00803659" w:rsidRPr="00142048">
        <w:rPr>
          <w:rFonts w:ascii="Times New Roman" w:hAnsi="Times New Roman" w:cs="Times New Roman"/>
          <w:sz w:val="24"/>
          <w:szCs w:val="24"/>
        </w:rPr>
        <w:t xml:space="preserve"> For the Student and Class entities,</w:t>
      </w:r>
      <w:r w:rsidR="00AE21FC" w:rsidRPr="00142048">
        <w:rPr>
          <w:rFonts w:ascii="Times New Roman" w:hAnsi="Times New Roman" w:cs="Times New Roman"/>
          <w:sz w:val="24"/>
          <w:szCs w:val="24"/>
        </w:rPr>
        <w:t xml:space="preserve"> </w:t>
      </w:r>
      <w:r w:rsidR="00803659" w:rsidRPr="00142048">
        <w:rPr>
          <w:rFonts w:ascii="Times New Roman" w:hAnsi="Times New Roman" w:cs="Times New Roman"/>
          <w:sz w:val="24"/>
          <w:szCs w:val="24"/>
        </w:rPr>
        <w:t>a</w:t>
      </w:r>
      <w:r w:rsidR="000C5748" w:rsidRPr="00142048">
        <w:rPr>
          <w:rFonts w:ascii="Times New Roman" w:hAnsi="Times New Roman" w:cs="Times New Roman"/>
          <w:sz w:val="24"/>
          <w:szCs w:val="24"/>
        </w:rPr>
        <w:t xml:space="preserve"> student takes at least 8 subjects and maximum 12 subjects.</w:t>
      </w:r>
      <w:r w:rsidR="001A26D2" w:rsidRPr="00142048">
        <w:rPr>
          <w:rFonts w:ascii="Times New Roman" w:hAnsi="Times New Roman" w:cs="Times New Roman"/>
          <w:sz w:val="24"/>
          <w:szCs w:val="24"/>
        </w:rPr>
        <w:t xml:space="preserve"> A particular subject can be taken by no student or many students. </w:t>
      </w:r>
      <w:r w:rsidR="00803659" w:rsidRPr="00142048">
        <w:rPr>
          <w:rFonts w:ascii="Times New Roman" w:hAnsi="Times New Roman" w:cs="Times New Roman"/>
          <w:sz w:val="24"/>
          <w:szCs w:val="24"/>
        </w:rPr>
        <w:t xml:space="preserve">Regarding to the relationship between Subject and Class entities, </w:t>
      </w:r>
      <w:r w:rsidR="00C25798" w:rsidRPr="00142048">
        <w:rPr>
          <w:rFonts w:ascii="Times New Roman" w:hAnsi="Times New Roman" w:cs="Times New Roman"/>
          <w:sz w:val="24"/>
          <w:szCs w:val="24"/>
        </w:rPr>
        <w:t>a subject determines the class by its stream.</w:t>
      </w:r>
      <w:r w:rsidR="009B3CF7" w:rsidRPr="00142048">
        <w:rPr>
          <w:rFonts w:ascii="Times New Roman" w:hAnsi="Times New Roman" w:cs="Times New Roman"/>
          <w:sz w:val="24"/>
          <w:szCs w:val="24"/>
        </w:rPr>
        <w:t xml:space="preserve"> For example, the Biology subject belongs to science stream, therefore it identifies the student to enter the class A, B or C of form 4 and 5.</w:t>
      </w:r>
      <w:r w:rsidR="00371F56" w:rsidRPr="00142048">
        <w:rPr>
          <w:rFonts w:ascii="Times New Roman" w:hAnsi="Times New Roman" w:cs="Times New Roman"/>
          <w:sz w:val="24"/>
          <w:szCs w:val="24"/>
        </w:rPr>
        <w:t xml:space="preserve"> The Economy and Art subjects belongs to account and art stream</w:t>
      </w:r>
      <w:r w:rsidR="00711E1C" w:rsidRPr="00142048">
        <w:rPr>
          <w:rFonts w:ascii="Times New Roman" w:hAnsi="Times New Roman" w:cs="Times New Roman"/>
          <w:sz w:val="24"/>
          <w:szCs w:val="24"/>
        </w:rPr>
        <w:t xml:space="preserve"> separately</w:t>
      </w:r>
      <w:r w:rsidR="00980CD3" w:rsidRPr="00142048">
        <w:rPr>
          <w:rFonts w:ascii="Times New Roman" w:hAnsi="Times New Roman" w:cs="Times New Roman"/>
          <w:sz w:val="24"/>
          <w:szCs w:val="24"/>
        </w:rPr>
        <w:t>, so apply to class D, E,</w:t>
      </w:r>
      <w:r w:rsidR="00371F56" w:rsidRPr="00142048">
        <w:rPr>
          <w:rFonts w:ascii="Times New Roman" w:hAnsi="Times New Roman" w:cs="Times New Roman"/>
          <w:sz w:val="24"/>
          <w:szCs w:val="24"/>
        </w:rPr>
        <w:t xml:space="preserve"> F</w:t>
      </w:r>
      <w:r w:rsidR="00C407CC" w:rsidRPr="00142048">
        <w:rPr>
          <w:rFonts w:ascii="Times New Roman" w:hAnsi="Times New Roman" w:cs="Times New Roman"/>
          <w:sz w:val="24"/>
          <w:szCs w:val="24"/>
        </w:rPr>
        <w:t xml:space="preserve"> (account stream class)</w:t>
      </w:r>
      <w:r w:rsidR="00371F56" w:rsidRPr="00142048">
        <w:rPr>
          <w:rFonts w:ascii="Times New Roman" w:hAnsi="Times New Roman" w:cs="Times New Roman"/>
          <w:sz w:val="24"/>
          <w:szCs w:val="24"/>
        </w:rPr>
        <w:t>,</w:t>
      </w:r>
      <w:r w:rsidR="00980CD3" w:rsidRPr="00142048">
        <w:rPr>
          <w:rFonts w:ascii="Times New Roman" w:hAnsi="Times New Roman" w:cs="Times New Roman"/>
          <w:sz w:val="24"/>
          <w:szCs w:val="24"/>
        </w:rPr>
        <w:t xml:space="preserve"> and I, J,</w:t>
      </w:r>
      <w:r w:rsidR="00371F56" w:rsidRPr="00142048">
        <w:rPr>
          <w:rFonts w:ascii="Times New Roman" w:hAnsi="Times New Roman" w:cs="Times New Roman"/>
          <w:sz w:val="24"/>
          <w:szCs w:val="24"/>
        </w:rPr>
        <w:t xml:space="preserve"> K </w:t>
      </w:r>
      <w:r w:rsidR="00C407CC" w:rsidRPr="00142048">
        <w:rPr>
          <w:rFonts w:ascii="Times New Roman" w:hAnsi="Times New Roman" w:cs="Times New Roman"/>
          <w:sz w:val="24"/>
          <w:szCs w:val="24"/>
        </w:rPr>
        <w:t xml:space="preserve">(art stream class) </w:t>
      </w:r>
      <w:r w:rsidR="00371F56" w:rsidRPr="00142048">
        <w:rPr>
          <w:rFonts w:ascii="Times New Roman" w:hAnsi="Times New Roman" w:cs="Times New Roman"/>
          <w:sz w:val="24"/>
          <w:szCs w:val="24"/>
        </w:rPr>
        <w:t>respectively.</w:t>
      </w:r>
      <w:r w:rsidR="00B31A8E" w:rsidRPr="00142048">
        <w:rPr>
          <w:rFonts w:ascii="Times New Roman" w:hAnsi="Times New Roman" w:cs="Times New Roman"/>
          <w:sz w:val="24"/>
          <w:szCs w:val="24"/>
        </w:rPr>
        <w:t xml:space="preserve"> A class also is determined by its subjects following the stream. </w:t>
      </w:r>
      <w:r w:rsidR="0053076E" w:rsidRPr="00142048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82056D" w:rsidRPr="00142048">
        <w:rPr>
          <w:rFonts w:ascii="Times New Roman" w:hAnsi="Times New Roman" w:cs="Times New Roman"/>
          <w:sz w:val="24"/>
          <w:szCs w:val="24"/>
        </w:rPr>
        <w:t>a student which is taking</w:t>
      </w:r>
      <w:r w:rsidR="0053076E" w:rsidRPr="00142048">
        <w:rPr>
          <w:rFonts w:ascii="Times New Roman" w:hAnsi="Times New Roman" w:cs="Times New Roman"/>
          <w:sz w:val="24"/>
          <w:szCs w:val="24"/>
        </w:rPr>
        <w:t xml:space="preserve"> 9 subjects </w:t>
      </w:r>
      <w:r w:rsidR="0082056D" w:rsidRPr="00142048">
        <w:rPr>
          <w:rFonts w:ascii="Times New Roman" w:hAnsi="Times New Roman" w:cs="Times New Roman"/>
          <w:sz w:val="24"/>
          <w:szCs w:val="24"/>
        </w:rPr>
        <w:t>that</w:t>
      </w:r>
      <w:r w:rsidR="0053076E" w:rsidRPr="00142048">
        <w:rPr>
          <w:rFonts w:ascii="Times New Roman" w:hAnsi="Times New Roman" w:cs="Times New Roman"/>
          <w:sz w:val="24"/>
          <w:szCs w:val="24"/>
        </w:rPr>
        <w:t xml:space="preserve"> including Malay language, English, Mathematics, History, Moral, Additional Mathematics, Biology, Chemistry and Physics,</w:t>
      </w:r>
      <w:r w:rsidR="0082056D" w:rsidRPr="00142048">
        <w:rPr>
          <w:rFonts w:ascii="Times New Roman" w:hAnsi="Times New Roman" w:cs="Times New Roman"/>
          <w:sz w:val="24"/>
          <w:szCs w:val="24"/>
        </w:rPr>
        <w:t xml:space="preserve"> the student is arranged to enter class A, B or C.</w:t>
      </w:r>
      <w:r w:rsidR="006704E7" w:rsidRPr="00142048">
        <w:rPr>
          <w:rFonts w:ascii="Times New Roman" w:hAnsi="Times New Roman" w:cs="Times New Roman"/>
          <w:sz w:val="24"/>
          <w:szCs w:val="24"/>
        </w:rPr>
        <w:t xml:space="preserve"> </w:t>
      </w:r>
      <w:r w:rsidR="00283375" w:rsidRPr="00142048">
        <w:rPr>
          <w:rFonts w:ascii="Times New Roman" w:hAnsi="Times New Roman" w:cs="Times New Roman"/>
          <w:sz w:val="24"/>
          <w:szCs w:val="24"/>
        </w:rPr>
        <w:t xml:space="preserve">The Staff and Class also have their relationship. </w:t>
      </w:r>
      <w:r w:rsidR="00987A56" w:rsidRPr="00142048">
        <w:rPr>
          <w:rFonts w:ascii="Times New Roman" w:hAnsi="Times New Roman" w:cs="Times New Roman"/>
          <w:sz w:val="24"/>
          <w:szCs w:val="24"/>
        </w:rPr>
        <w:t>A staff manages a class up to many classes, while a class only can be managed by a staff.</w:t>
      </w:r>
      <w:r w:rsidR="00A6536E" w:rsidRPr="00142048">
        <w:rPr>
          <w:rFonts w:ascii="Times New Roman" w:hAnsi="Times New Roman" w:cs="Times New Roman"/>
          <w:sz w:val="24"/>
          <w:szCs w:val="24"/>
        </w:rPr>
        <w:t xml:space="preserve"> The Teacher and Subject entities, a teacher teaches one to three subjects, and a subject can be taught by minimum 1 teacher up to many teachers.</w:t>
      </w:r>
      <w:r w:rsidR="00626497" w:rsidRPr="00142048">
        <w:rPr>
          <w:rFonts w:ascii="Times New Roman" w:hAnsi="Times New Roman" w:cs="Times New Roman"/>
          <w:sz w:val="24"/>
          <w:szCs w:val="24"/>
        </w:rPr>
        <w:t xml:space="preserve"> A headmaster supervises 1 to many staffs, but a s</w:t>
      </w:r>
      <w:r w:rsidR="007433C4" w:rsidRPr="00142048">
        <w:rPr>
          <w:rFonts w:ascii="Times New Roman" w:hAnsi="Times New Roman" w:cs="Times New Roman"/>
          <w:sz w:val="24"/>
          <w:szCs w:val="24"/>
        </w:rPr>
        <w:t>taff only can be supervised by one and</w:t>
      </w:r>
      <w:r w:rsidR="00626497" w:rsidRPr="00142048">
        <w:rPr>
          <w:rFonts w:ascii="Times New Roman" w:hAnsi="Times New Roman" w:cs="Times New Roman"/>
          <w:sz w:val="24"/>
          <w:szCs w:val="24"/>
        </w:rPr>
        <w:t xml:space="preserve"> only headmaster.</w:t>
      </w:r>
    </w:p>
    <w:p w:rsidR="00142048" w:rsidRPr="00142048" w:rsidRDefault="00142048" w:rsidP="0014204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entity integrity for our ERD database is that none of our primary key is null. </w:t>
      </w:r>
      <w:proofErr w:type="gramStart"/>
      <w:r w:rsidR="009408E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9408E8">
        <w:rPr>
          <w:rFonts w:ascii="Times New Roman" w:hAnsi="Times New Roman" w:cs="Times New Roman"/>
          <w:sz w:val="24"/>
          <w:szCs w:val="24"/>
        </w:rPr>
        <w:t>.</w:t>
      </w:r>
      <w:r w:rsidR="000A1601">
        <w:rPr>
          <w:rFonts w:ascii="Times New Roman" w:hAnsi="Times New Roman" w:cs="Times New Roman"/>
          <w:sz w:val="24"/>
          <w:szCs w:val="24"/>
        </w:rPr>
        <w:t xml:space="preserve"> All this primary key</w:t>
      </w:r>
      <w:r w:rsidR="00940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601">
        <w:rPr>
          <w:rFonts w:ascii="Times New Roman" w:hAnsi="Times New Roman" w:cs="Times New Roman"/>
          <w:sz w:val="24"/>
          <w:szCs w:val="24"/>
        </w:rPr>
        <w:t>matricNo</w:t>
      </w:r>
      <w:proofErr w:type="spellEnd"/>
      <w:r w:rsidR="000A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1601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="000A1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160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="000A160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A1601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="000A1601">
        <w:rPr>
          <w:rFonts w:ascii="Times New Roman" w:hAnsi="Times New Roman" w:cs="Times New Roman"/>
          <w:sz w:val="24"/>
          <w:szCs w:val="24"/>
        </w:rPr>
        <w:t xml:space="preserve"> in our ERD must have value in it. In our Student table we got 2 foreign key which is </w:t>
      </w:r>
      <w:proofErr w:type="spellStart"/>
      <w:r w:rsidR="000A160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="000A1601">
        <w:rPr>
          <w:rFonts w:ascii="Times New Roman" w:hAnsi="Times New Roman" w:cs="Times New Roman"/>
          <w:sz w:val="24"/>
          <w:szCs w:val="24"/>
        </w:rPr>
        <w:t xml:space="preserve"> that reference with the Class table and </w:t>
      </w:r>
      <w:proofErr w:type="spellStart"/>
      <w:r w:rsidR="000A1601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="000A1601">
        <w:rPr>
          <w:rFonts w:ascii="Times New Roman" w:hAnsi="Times New Roman" w:cs="Times New Roman"/>
          <w:sz w:val="24"/>
          <w:szCs w:val="24"/>
        </w:rPr>
        <w:t xml:space="preserve"> that reference from Subject table. For Class table we got two foreign which is </w:t>
      </w:r>
      <w:proofErr w:type="spellStart"/>
      <w:proofErr w:type="gramStart"/>
      <w:r w:rsidR="000A1601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="000A1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1601">
        <w:rPr>
          <w:rFonts w:ascii="Times New Roman" w:hAnsi="Times New Roman" w:cs="Times New Roman"/>
          <w:sz w:val="24"/>
          <w:szCs w:val="24"/>
        </w:rPr>
        <w:t xml:space="preserve">T) for the Teacher table from the Staff subclass and </w:t>
      </w:r>
      <w:proofErr w:type="spellStart"/>
      <w:r w:rsidR="000A1601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="000A1601">
        <w:rPr>
          <w:rFonts w:ascii="Times New Roman" w:hAnsi="Times New Roman" w:cs="Times New Roman"/>
          <w:sz w:val="24"/>
          <w:szCs w:val="24"/>
        </w:rPr>
        <w:t xml:space="preserve">(S) for the Secretary </w:t>
      </w:r>
      <w:proofErr w:type="spellStart"/>
      <w:r w:rsidR="000A1601">
        <w:rPr>
          <w:rFonts w:ascii="Times New Roman" w:hAnsi="Times New Roman" w:cs="Times New Roman"/>
          <w:sz w:val="24"/>
          <w:szCs w:val="24"/>
        </w:rPr>
        <w:t>tbale</w:t>
      </w:r>
      <w:proofErr w:type="spellEnd"/>
      <w:r w:rsidR="000A1601">
        <w:rPr>
          <w:rFonts w:ascii="Times New Roman" w:hAnsi="Times New Roman" w:cs="Times New Roman"/>
          <w:sz w:val="24"/>
          <w:szCs w:val="24"/>
        </w:rPr>
        <w:t xml:space="preserve"> from the Staff subclass. In the Teacher table we got </w:t>
      </w:r>
      <w:proofErr w:type="spellStart"/>
      <w:r w:rsidR="000A1601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="000A1601">
        <w:rPr>
          <w:rFonts w:ascii="Times New Roman" w:hAnsi="Times New Roman" w:cs="Times New Roman"/>
          <w:sz w:val="24"/>
          <w:szCs w:val="24"/>
        </w:rPr>
        <w:t xml:space="preserve"> and also </w:t>
      </w:r>
      <w:proofErr w:type="spellStart"/>
      <w:r w:rsidR="000A160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="000A1601">
        <w:rPr>
          <w:rFonts w:ascii="Times New Roman" w:hAnsi="Times New Roman" w:cs="Times New Roman"/>
          <w:sz w:val="24"/>
          <w:szCs w:val="24"/>
        </w:rPr>
        <w:t xml:space="preserve"> as </w:t>
      </w:r>
      <w:r w:rsidR="00800F22">
        <w:rPr>
          <w:rFonts w:ascii="Times New Roman" w:hAnsi="Times New Roman" w:cs="Times New Roman"/>
          <w:sz w:val="24"/>
          <w:szCs w:val="24"/>
        </w:rPr>
        <w:t xml:space="preserve">a foreign key same as Secretary </w:t>
      </w:r>
      <w:proofErr w:type="gramStart"/>
      <w:r w:rsidR="000A1601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="000A1601">
        <w:rPr>
          <w:rFonts w:ascii="Times New Roman" w:hAnsi="Times New Roman" w:cs="Times New Roman"/>
          <w:sz w:val="24"/>
          <w:szCs w:val="24"/>
        </w:rPr>
        <w:t xml:space="preserve"> also got same foreign key. The Subject table we got </w:t>
      </w:r>
      <w:proofErr w:type="spellStart"/>
      <w:proofErr w:type="gramStart"/>
      <w:r w:rsidR="00800F22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="00800F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00F22">
        <w:rPr>
          <w:rFonts w:ascii="Times New Roman" w:hAnsi="Times New Roman" w:cs="Times New Roman"/>
          <w:sz w:val="24"/>
          <w:szCs w:val="24"/>
        </w:rPr>
        <w:t xml:space="preserve">T) for the teacher so we know what kind of subject this teacher teach and </w:t>
      </w:r>
      <w:proofErr w:type="spellStart"/>
      <w:r w:rsidR="00800F22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="00800F22">
        <w:rPr>
          <w:rFonts w:ascii="Times New Roman" w:hAnsi="Times New Roman" w:cs="Times New Roman"/>
          <w:sz w:val="24"/>
          <w:szCs w:val="24"/>
        </w:rPr>
        <w:t>(S) for secretary so we know which secretary that handle particular subject.</w:t>
      </w:r>
    </w:p>
    <w:p w:rsidR="00142048" w:rsidRDefault="00142048" w:rsidP="00AE21FC">
      <w:pPr>
        <w:ind w:firstLine="708"/>
        <w:rPr>
          <w:rFonts w:ascii="Times New Roman" w:hAnsi="Times New Roman" w:cs="Times New Roman"/>
        </w:rPr>
      </w:pPr>
    </w:p>
    <w:p w:rsidR="00C65987" w:rsidRDefault="00C65987" w:rsidP="00C65987">
      <w:pPr>
        <w:ind w:firstLine="708"/>
        <w:jc w:val="center"/>
        <w:rPr>
          <w:rFonts w:ascii="Times New Roman" w:hAnsi="Times New Roman" w:cs="Times New Roman"/>
        </w:rPr>
      </w:pPr>
    </w:p>
    <w:p w:rsidR="00C65987" w:rsidRPr="00C65987" w:rsidRDefault="00C65987" w:rsidP="00C65987">
      <w:pPr>
        <w:ind w:firstLine="708"/>
        <w:jc w:val="center"/>
        <w:rPr>
          <w:rFonts w:ascii="Times New Roman" w:hAnsi="Times New Roman" w:cs="Times New Roman"/>
          <w:b/>
          <w:sz w:val="32"/>
        </w:rPr>
      </w:pPr>
      <w:r w:rsidRPr="00C65987">
        <w:rPr>
          <w:rFonts w:ascii="Times New Roman" w:hAnsi="Times New Roman" w:cs="Times New Roman"/>
          <w:b/>
          <w:sz w:val="32"/>
        </w:rPr>
        <w:t xml:space="preserve">ERD for the Subject Registration System </w:t>
      </w:r>
    </w:p>
    <w:p w:rsidR="00C65987" w:rsidRDefault="00C65987" w:rsidP="00C65987">
      <w:pPr>
        <w:ind w:firstLine="708"/>
        <w:jc w:val="center"/>
        <w:rPr>
          <w:rFonts w:ascii="Times New Roman" w:hAnsi="Times New Roman" w:cs="Times New Roman"/>
        </w:rPr>
      </w:pPr>
    </w:p>
    <w:p w:rsidR="00C65987" w:rsidRDefault="00D159D5" w:rsidP="00C65987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2pt;height:296.4pt">
            <v:imagedata r:id="rId10" o:title="ERD Database - New Page"/>
          </v:shape>
        </w:pict>
      </w:r>
    </w:p>
    <w:p w:rsidR="00142048" w:rsidRPr="00142048" w:rsidRDefault="00142048" w:rsidP="00AE21FC">
      <w:pPr>
        <w:ind w:firstLine="708"/>
        <w:rPr>
          <w:rFonts w:ascii="Times New Roman" w:hAnsi="Times New Roman" w:cs="Times New Roman"/>
        </w:rPr>
      </w:pPr>
    </w:p>
    <w:p w:rsidR="00142048" w:rsidRDefault="00142048" w:rsidP="00AE21FC">
      <w:pPr>
        <w:ind w:firstLine="708"/>
      </w:pPr>
      <w:bookmarkStart w:id="0" w:name="_GoBack"/>
      <w:bookmarkEnd w:id="0"/>
    </w:p>
    <w:sectPr w:rsidR="00142048" w:rsidSect="008131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Borders w:display="firstPage" w:offsetFrom="page">
        <w:top w:val="thinThickThinMediumGap" w:sz="18" w:space="24" w:color="2E653E" w:themeColor="accent5" w:themeShade="BF"/>
        <w:left w:val="thinThickThinMediumGap" w:sz="18" w:space="24" w:color="2E653E" w:themeColor="accent5" w:themeShade="BF"/>
        <w:bottom w:val="thinThickThinMediumGap" w:sz="18" w:space="24" w:color="2E653E" w:themeColor="accent5" w:themeShade="BF"/>
        <w:right w:val="thinThickThinMediumGap" w:sz="18" w:space="24" w:color="2E653E" w:themeColor="accent5" w:themeShade="BF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DAF" w:rsidRDefault="005E6DAF" w:rsidP="008131F9">
      <w:pPr>
        <w:spacing w:after="0" w:line="240" w:lineRule="auto"/>
      </w:pPr>
      <w:r>
        <w:separator/>
      </w:r>
    </w:p>
  </w:endnote>
  <w:endnote w:type="continuationSeparator" w:id="0">
    <w:p w:rsidR="005E6DAF" w:rsidRDefault="005E6DAF" w:rsidP="00813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1F9" w:rsidRDefault="008131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1F9" w:rsidRDefault="008131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1F9" w:rsidRDefault="008131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DAF" w:rsidRDefault="005E6DAF" w:rsidP="008131F9">
      <w:pPr>
        <w:spacing w:after="0" w:line="240" w:lineRule="auto"/>
      </w:pPr>
      <w:r>
        <w:separator/>
      </w:r>
    </w:p>
  </w:footnote>
  <w:footnote w:type="continuationSeparator" w:id="0">
    <w:p w:rsidR="005E6DAF" w:rsidRDefault="005E6DAF" w:rsidP="00813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1F9" w:rsidRDefault="008131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1F9" w:rsidRDefault="008131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1F9" w:rsidRDefault="008131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EA21A0"/>
    <w:multiLevelType w:val="hybridMultilevel"/>
    <w:tmpl w:val="7D3AB12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1527B"/>
    <w:multiLevelType w:val="hybridMultilevel"/>
    <w:tmpl w:val="E7CC21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B033E"/>
    <w:multiLevelType w:val="hybridMultilevel"/>
    <w:tmpl w:val="4350B2F4"/>
    <w:lvl w:ilvl="0" w:tplc="68CE14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89"/>
    <w:rsid w:val="00010A73"/>
    <w:rsid w:val="000113E5"/>
    <w:rsid w:val="0001245E"/>
    <w:rsid w:val="0001559B"/>
    <w:rsid w:val="00047597"/>
    <w:rsid w:val="0006676D"/>
    <w:rsid w:val="000A1601"/>
    <w:rsid w:val="000A225D"/>
    <w:rsid w:val="000A243A"/>
    <w:rsid w:val="000B2D3E"/>
    <w:rsid w:val="000B3113"/>
    <w:rsid w:val="000C5748"/>
    <w:rsid w:val="000C62DD"/>
    <w:rsid w:val="000D4AE9"/>
    <w:rsid w:val="000E34D6"/>
    <w:rsid w:val="000F0238"/>
    <w:rsid w:val="000F735D"/>
    <w:rsid w:val="00112BD8"/>
    <w:rsid w:val="00130501"/>
    <w:rsid w:val="00132EBE"/>
    <w:rsid w:val="00142048"/>
    <w:rsid w:val="001455BC"/>
    <w:rsid w:val="001716F2"/>
    <w:rsid w:val="00180153"/>
    <w:rsid w:val="00183B20"/>
    <w:rsid w:val="001A26D2"/>
    <w:rsid w:val="001A6CE5"/>
    <w:rsid w:val="001C5123"/>
    <w:rsid w:val="00243C04"/>
    <w:rsid w:val="00260791"/>
    <w:rsid w:val="00283375"/>
    <w:rsid w:val="002A47EC"/>
    <w:rsid w:val="002B6D68"/>
    <w:rsid w:val="002C6379"/>
    <w:rsid w:val="002C7F44"/>
    <w:rsid w:val="002D17B6"/>
    <w:rsid w:val="003364B0"/>
    <w:rsid w:val="00367169"/>
    <w:rsid w:val="00371F56"/>
    <w:rsid w:val="00392D7A"/>
    <w:rsid w:val="003C4256"/>
    <w:rsid w:val="003C76F2"/>
    <w:rsid w:val="00413B44"/>
    <w:rsid w:val="00457986"/>
    <w:rsid w:val="004848E7"/>
    <w:rsid w:val="004979FC"/>
    <w:rsid w:val="004B5472"/>
    <w:rsid w:val="004C0E3F"/>
    <w:rsid w:val="004D648A"/>
    <w:rsid w:val="0053076E"/>
    <w:rsid w:val="00585C0B"/>
    <w:rsid w:val="005B2A66"/>
    <w:rsid w:val="005D387D"/>
    <w:rsid w:val="005E3557"/>
    <w:rsid w:val="005E6DAF"/>
    <w:rsid w:val="00611300"/>
    <w:rsid w:val="00616848"/>
    <w:rsid w:val="00626497"/>
    <w:rsid w:val="006451E0"/>
    <w:rsid w:val="00666301"/>
    <w:rsid w:val="006704E7"/>
    <w:rsid w:val="00672451"/>
    <w:rsid w:val="00673A13"/>
    <w:rsid w:val="00673B11"/>
    <w:rsid w:val="00677D38"/>
    <w:rsid w:val="006902A8"/>
    <w:rsid w:val="006966BB"/>
    <w:rsid w:val="00697300"/>
    <w:rsid w:val="006B659C"/>
    <w:rsid w:val="006C7488"/>
    <w:rsid w:val="006F1A36"/>
    <w:rsid w:val="00711E1C"/>
    <w:rsid w:val="007433C4"/>
    <w:rsid w:val="00767EDA"/>
    <w:rsid w:val="00774C3D"/>
    <w:rsid w:val="0079553B"/>
    <w:rsid w:val="007A37F2"/>
    <w:rsid w:val="007C1B18"/>
    <w:rsid w:val="007C61EB"/>
    <w:rsid w:val="00800F22"/>
    <w:rsid w:val="00803659"/>
    <w:rsid w:val="008038E9"/>
    <w:rsid w:val="008131F9"/>
    <w:rsid w:val="0082056D"/>
    <w:rsid w:val="008257DD"/>
    <w:rsid w:val="0082759A"/>
    <w:rsid w:val="0085222D"/>
    <w:rsid w:val="0088430B"/>
    <w:rsid w:val="00885110"/>
    <w:rsid w:val="008C3ED8"/>
    <w:rsid w:val="008D02E4"/>
    <w:rsid w:val="008D22A6"/>
    <w:rsid w:val="008E76BC"/>
    <w:rsid w:val="008F496E"/>
    <w:rsid w:val="00911462"/>
    <w:rsid w:val="009408E8"/>
    <w:rsid w:val="00941FE1"/>
    <w:rsid w:val="00952C02"/>
    <w:rsid w:val="00974C30"/>
    <w:rsid w:val="00980CD3"/>
    <w:rsid w:val="009838FA"/>
    <w:rsid w:val="00987A56"/>
    <w:rsid w:val="009A0B50"/>
    <w:rsid w:val="009B3CF7"/>
    <w:rsid w:val="009B3F66"/>
    <w:rsid w:val="00A04001"/>
    <w:rsid w:val="00A07169"/>
    <w:rsid w:val="00A12D55"/>
    <w:rsid w:val="00A46B72"/>
    <w:rsid w:val="00A6536E"/>
    <w:rsid w:val="00A74BB7"/>
    <w:rsid w:val="00AB1389"/>
    <w:rsid w:val="00AD0E4A"/>
    <w:rsid w:val="00AD42DD"/>
    <w:rsid w:val="00AE21FC"/>
    <w:rsid w:val="00AE6420"/>
    <w:rsid w:val="00B31A8E"/>
    <w:rsid w:val="00BC74AF"/>
    <w:rsid w:val="00BF2084"/>
    <w:rsid w:val="00C25798"/>
    <w:rsid w:val="00C407CC"/>
    <w:rsid w:val="00C55190"/>
    <w:rsid w:val="00C57815"/>
    <w:rsid w:val="00C65987"/>
    <w:rsid w:val="00C73D1E"/>
    <w:rsid w:val="00C910FF"/>
    <w:rsid w:val="00CA0746"/>
    <w:rsid w:val="00CA0752"/>
    <w:rsid w:val="00CA4ED5"/>
    <w:rsid w:val="00CA6C15"/>
    <w:rsid w:val="00CB2BBE"/>
    <w:rsid w:val="00CE4805"/>
    <w:rsid w:val="00CF795D"/>
    <w:rsid w:val="00D07B6D"/>
    <w:rsid w:val="00D10290"/>
    <w:rsid w:val="00D159D5"/>
    <w:rsid w:val="00D15D7F"/>
    <w:rsid w:val="00D22A63"/>
    <w:rsid w:val="00D41B7B"/>
    <w:rsid w:val="00D502D7"/>
    <w:rsid w:val="00D6168E"/>
    <w:rsid w:val="00D77D10"/>
    <w:rsid w:val="00D852CF"/>
    <w:rsid w:val="00D929F8"/>
    <w:rsid w:val="00DC395B"/>
    <w:rsid w:val="00E37BCB"/>
    <w:rsid w:val="00E76953"/>
    <w:rsid w:val="00E97F96"/>
    <w:rsid w:val="00EB1E57"/>
    <w:rsid w:val="00EC576E"/>
    <w:rsid w:val="00EE6C4D"/>
    <w:rsid w:val="00EF25DE"/>
    <w:rsid w:val="00F155FB"/>
    <w:rsid w:val="00F201F1"/>
    <w:rsid w:val="00F3324D"/>
    <w:rsid w:val="00F44651"/>
    <w:rsid w:val="00F610E2"/>
    <w:rsid w:val="00F660F7"/>
    <w:rsid w:val="00FE1B20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82A05-E49B-446B-8C10-E960CB70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50"/>
  </w:style>
  <w:style w:type="paragraph" w:styleId="Heading1">
    <w:name w:val="heading 1"/>
    <w:basedOn w:val="Normal"/>
    <w:next w:val="Normal"/>
    <w:link w:val="Heading1Char"/>
    <w:uiPriority w:val="9"/>
    <w:qFormat/>
    <w:rsid w:val="009A0B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B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B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B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B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B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B5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0B50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B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B50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A0B50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A0B5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50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B5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B50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B50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B50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B50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B50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styleId="SubtleEmphasis">
    <w:name w:val="Subtle Emphasis"/>
    <w:basedOn w:val="DefaultParagraphFont"/>
    <w:uiPriority w:val="19"/>
    <w:qFormat/>
    <w:rsid w:val="009A0B50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9A0B5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A0B50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9A0B5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A0B50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0B50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B5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B50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9A0B5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A0B50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A0B50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0B50"/>
    <w:pPr>
      <w:spacing w:line="240" w:lineRule="auto"/>
    </w:pPr>
    <w:rPr>
      <w:b/>
      <w:bCs/>
      <w:smallCaps/>
      <w:color w:val="335B74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B50"/>
    <w:pPr>
      <w:outlineLvl w:val="9"/>
    </w:pPr>
  </w:style>
  <w:style w:type="paragraph" w:styleId="NoSpacing">
    <w:name w:val="No Spacing"/>
    <w:link w:val="NoSpacingChar"/>
    <w:uiPriority w:val="1"/>
    <w:qFormat/>
    <w:rsid w:val="009A0B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B3F66"/>
  </w:style>
  <w:style w:type="table" w:styleId="TableGrid">
    <w:name w:val="Table Grid"/>
    <w:basedOn w:val="TableNormal"/>
    <w:uiPriority w:val="39"/>
    <w:rsid w:val="00AE6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677D38"/>
    <w:pPr>
      <w:spacing w:after="0"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20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0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0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0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0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31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F9"/>
  </w:style>
  <w:style w:type="paragraph" w:styleId="Footer">
    <w:name w:val="footer"/>
    <w:basedOn w:val="Normal"/>
    <w:link w:val="FooterChar"/>
    <w:uiPriority w:val="99"/>
    <w:unhideWhenUsed/>
    <w:rsid w:val="008131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E32CBE-FE32-46E9-B5AD-B3E8192F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373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Yap</dc:creator>
  <cp:keywords/>
  <cp:lastModifiedBy>Muhammad Zulkifli</cp:lastModifiedBy>
  <cp:revision>147</cp:revision>
  <dcterms:created xsi:type="dcterms:W3CDTF">2015-10-31T10:04:00Z</dcterms:created>
  <dcterms:modified xsi:type="dcterms:W3CDTF">2015-11-24T02:08:00Z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